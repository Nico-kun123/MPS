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1F52" w14:textId="77777777" w:rsidR="00B53E67" w:rsidRDefault="00B53E67" w:rsidP="00B53E67">
      <w:pPr>
        <w:widowControl w:val="0"/>
        <w:overflowPunct w:val="0"/>
        <w:autoSpaceDE w:val="0"/>
        <w:jc w:val="center"/>
        <w:textAlignment w:val="baseline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14:paraId="2BE57C35" w14:textId="77777777" w:rsidR="00B53E67" w:rsidRDefault="00B53E67" w:rsidP="00B53E67">
      <w:pPr>
        <w:widowControl w:val="0"/>
        <w:overflowPunct w:val="0"/>
        <w:autoSpaceDE w:val="0"/>
        <w:jc w:val="center"/>
        <w:textAlignment w:val="baseline"/>
        <w:rPr>
          <w:szCs w:val="28"/>
        </w:rPr>
      </w:pPr>
      <w:r>
        <w:rPr>
          <w:szCs w:val="28"/>
        </w:rPr>
        <w:t>образовательное учреждение</w:t>
      </w:r>
    </w:p>
    <w:p w14:paraId="1DDADAEB" w14:textId="77777777" w:rsidR="00B53E67" w:rsidRDefault="00B53E67" w:rsidP="00B53E67">
      <w:pPr>
        <w:widowControl w:val="0"/>
        <w:overflowPunct w:val="0"/>
        <w:autoSpaceDE w:val="0"/>
        <w:jc w:val="center"/>
        <w:textAlignment w:val="baseline"/>
        <w:rPr>
          <w:szCs w:val="28"/>
        </w:rPr>
      </w:pPr>
      <w:r>
        <w:rPr>
          <w:szCs w:val="28"/>
        </w:rPr>
        <w:t>высшего образования</w:t>
      </w:r>
    </w:p>
    <w:p w14:paraId="700D1ECB" w14:textId="77777777" w:rsidR="00B53E67" w:rsidRDefault="00B53E67" w:rsidP="00B53E67">
      <w:pPr>
        <w:widowControl w:val="0"/>
        <w:overflowPunct w:val="0"/>
        <w:autoSpaceDE w:val="0"/>
        <w:jc w:val="center"/>
        <w:textAlignment w:val="baseline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14:paraId="42633F24" w14:textId="77777777" w:rsidR="00B53E67" w:rsidRDefault="00B53E67" w:rsidP="00B53E67">
      <w:pPr>
        <w:overflowPunct w:val="0"/>
        <w:autoSpaceDE w:val="0"/>
        <w:jc w:val="center"/>
        <w:textAlignment w:val="baseline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14:paraId="747A2968" w14:textId="77777777" w:rsidR="00B53E67" w:rsidRDefault="00B53E67" w:rsidP="00B53E67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0D93791D" w14:textId="77777777" w:rsidR="00B53E67" w:rsidRDefault="00B53E67" w:rsidP="00B53E67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6D9A0A99" w14:textId="77777777" w:rsidR="00B53E67" w:rsidRDefault="00B53E67" w:rsidP="00B53E67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49959135" w14:textId="77777777" w:rsidR="00B53E67" w:rsidRDefault="00B53E67" w:rsidP="00B53E67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09F08163" w14:textId="77777777" w:rsidR="00B53E67" w:rsidRDefault="00B53E67" w:rsidP="00B53E67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6AA0725A" w14:textId="77777777" w:rsidR="00B53E67" w:rsidRDefault="00B53E67" w:rsidP="00B53E67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284FDA29" w14:textId="77777777" w:rsidR="00B53E67" w:rsidRDefault="00B53E67" w:rsidP="00B53E67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1A712D37" w14:textId="77777777" w:rsidR="00B53E67" w:rsidRDefault="00B53E67" w:rsidP="00B53E67">
      <w:pPr>
        <w:overflowPunct w:val="0"/>
        <w:autoSpaceDE w:val="0"/>
        <w:textAlignment w:val="baseline"/>
        <w:rPr>
          <w:rFonts w:ascii="Peterburg;Times New Roman" w:hAnsi="Peterburg;Times New Roman" w:cs="Peterburg;Times New Roman"/>
          <w:b/>
          <w:bCs/>
          <w:sz w:val="32"/>
          <w:szCs w:val="32"/>
        </w:rPr>
      </w:pPr>
    </w:p>
    <w:p w14:paraId="02E0540D" w14:textId="77777777" w:rsidR="00B53E67" w:rsidRPr="00117B48" w:rsidRDefault="00B53E67" w:rsidP="00B53E67">
      <w:pPr>
        <w:overflowPunct w:val="0"/>
        <w:autoSpaceDE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ОТЧЕТ </w:t>
      </w:r>
      <w:r w:rsidR="00781A36">
        <w:rPr>
          <w:b/>
          <w:bCs/>
          <w:sz w:val="32"/>
          <w:szCs w:val="32"/>
        </w:rPr>
        <w:t xml:space="preserve">ПО </w:t>
      </w:r>
      <w:r w:rsidR="00662384">
        <w:rPr>
          <w:b/>
          <w:bCs/>
          <w:sz w:val="32"/>
          <w:szCs w:val="32"/>
        </w:rPr>
        <w:t>ЛАБОРАТОРНОЙ РАБОТЕ №</w:t>
      </w:r>
      <w:r w:rsidR="00662384" w:rsidRPr="00117B48">
        <w:rPr>
          <w:b/>
          <w:bCs/>
          <w:sz w:val="32"/>
          <w:szCs w:val="32"/>
        </w:rPr>
        <w:t>4</w:t>
      </w:r>
    </w:p>
    <w:p w14:paraId="73052B9F" w14:textId="01A98C0B" w:rsidR="00B53E67" w:rsidRPr="00F9128F" w:rsidRDefault="00662384" w:rsidP="00B53E67">
      <w:pPr>
        <w:overflowPunct w:val="0"/>
        <w:autoSpaceDE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117B48">
        <w:rPr>
          <w:b/>
          <w:bCs/>
          <w:sz w:val="32"/>
          <w:szCs w:val="32"/>
        </w:rPr>
        <w:t>3</w:t>
      </w:r>
    </w:p>
    <w:p w14:paraId="286755BF" w14:textId="77777777" w:rsidR="00B53E67" w:rsidRDefault="00B53E67" w:rsidP="00B53E67">
      <w:pPr>
        <w:overflowPunct w:val="0"/>
        <w:autoSpaceDE w:val="0"/>
        <w:spacing w:line="360" w:lineRule="auto"/>
        <w:jc w:val="center"/>
        <w:textAlignment w:val="baseline"/>
        <w:rPr>
          <w:b/>
          <w:bCs/>
          <w:szCs w:val="28"/>
        </w:rPr>
      </w:pPr>
    </w:p>
    <w:p w14:paraId="1F5148D8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0C6452C0" w14:textId="77777777" w:rsidR="00B53E67" w:rsidRDefault="00B53E67" w:rsidP="00B53E67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7FC73FC7" w14:textId="77777777" w:rsidR="00B53E67" w:rsidRDefault="00B53E67" w:rsidP="00B53E67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19E69FB2" w14:textId="77777777" w:rsidR="00B53E67" w:rsidRDefault="00B53E67" w:rsidP="00B53E67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3F892071" w14:textId="77777777" w:rsidR="00B53E67" w:rsidRDefault="00B53E67" w:rsidP="00B53E67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0AAE7269" w14:textId="77777777" w:rsidR="00B53E67" w:rsidRDefault="00B53E67" w:rsidP="00B53E67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6167D413" w14:textId="77777777" w:rsidR="00B53E67" w:rsidRDefault="00B53E67" w:rsidP="00B53E67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673FC400" w14:textId="77777777" w:rsidR="00B53E67" w:rsidRDefault="00B53E67" w:rsidP="00B53E67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tbl>
      <w:tblPr>
        <w:tblW w:w="9571" w:type="dxa"/>
        <w:jc w:val="center"/>
        <w:tblLook w:val="0000" w:firstRow="0" w:lastRow="0" w:firstColumn="0" w:lastColumn="0" w:noHBand="0" w:noVBand="0"/>
      </w:tblPr>
      <w:tblGrid>
        <w:gridCol w:w="2802"/>
        <w:gridCol w:w="1983"/>
        <w:gridCol w:w="2226"/>
        <w:gridCol w:w="2560"/>
      </w:tblGrid>
      <w:tr w:rsidR="00B53E67" w14:paraId="77951C23" w14:textId="77777777" w:rsidTr="00C9133A">
        <w:trPr>
          <w:jc w:val="center"/>
        </w:trPr>
        <w:tc>
          <w:tcPr>
            <w:tcW w:w="2802" w:type="dxa"/>
            <w:shd w:val="clear" w:color="auto" w:fill="auto"/>
          </w:tcPr>
          <w:p w14:paraId="144F31CF" w14:textId="77777777" w:rsidR="00B53E67" w:rsidRDefault="00B53E67" w:rsidP="00B53E67">
            <w:pPr>
              <w:widowControl w:val="0"/>
              <w:tabs>
                <w:tab w:val="left" w:pos="714"/>
              </w:tabs>
              <w:suppressAutoHyphens/>
              <w:ind w:firstLine="0"/>
              <w:textAlignment w:val="baseline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>Преподаватель</w:t>
            </w:r>
          </w:p>
        </w:tc>
        <w:tc>
          <w:tcPr>
            <w:tcW w:w="1983" w:type="dxa"/>
            <w:shd w:val="clear" w:color="auto" w:fill="auto"/>
          </w:tcPr>
          <w:p w14:paraId="3D3684B4" w14:textId="77777777" w:rsidR="00B53E67" w:rsidRDefault="00B53E67" w:rsidP="00B53E67">
            <w:pPr>
              <w:widowControl w:val="0"/>
              <w:tabs>
                <w:tab w:val="left" w:pos="714"/>
              </w:tabs>
              <w:suppressAutoHyphens/>
              <w:snapToGrid w:val="0"/>
              <w:ind w:firstLine="0"/>
              <w:jc w:val="center"/>
              <w:textAlignment w:val="baseline"/>
              <w:rPr>
                <w:rFonts w:eastAsia="Calibri"/>
                <w:bCs/>
                <w:szCs w:val="28"/>
              </w:rPr>
            </w:pPr>
          </w:p>
        </w:tc>
        <w:tc>
          <w:tcPr>
            <w:tcW w:w="2226" w:type="dxa"/>
            <w:shd w:val="clear" w:color="auto" w:fill="auto"/>
          </w:tcPr>
          <w:p w14:paraId="6F8DB133" w14:textId="77777777" w:rsidR="00B53E67" w:rsidRDefault="00B53E67" w:rsidP="00B53E67">
            <w:pPr>
              <w:widowControl w:val="0"/>
              <w:pBdr>
                <w:bottom w:val="single" w:sz="12" w:space="1" w:color="000000"/>
              </w:pBdr>
              <w:tabs>
                <w:tab w:val="left" w:pos="714"/>
              </w:tabs>
              <w:suppressAutoHyphens/>
              <w:snapToGrid w:val="0"/>
              <w:ind w:firstLine="0"/>
              <w:jc w:val="center"/>
              <w:textAlignment w:val="baseline"/>
              <w:rPr>
                <w:rFonts w:eastAsia="Calibri"/>
                <w:bCs/>
                <w:szCs w:val="28"/>
              </w:rPr>
            </w:pPr>
          </w:p>
          <w:p w14:paraId="29D3DA21" w14:textId="77777777" w:rsidR="00B53E67" w:rsidRDefault="00B53E67" w:rsidP="00B53E67">
            <w:pPr>
              <w:widowControl w:val="0"/>
              <w:tabs>
                <w:tab w:val="left" w:pos="714"/>
              </w:tabs>
              <w:suppressAutoHyphens/>
              <w:ind w:firstLine="0"/>
              <w:jc w:val="center"/>
              <w:textAlignment w:val="baseline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shd w:val="clear" w:color="auto" w:fill="auto"/>
          </w:tcPr>
          <w:p w14:paraId="3F63ED58" w14:textId="3671CBD3" w:rsidR="00B53E67" w:rsidRDefault="0069669E" w:rsidP="00B53E67">
            <w:pPr>
              <w:widowControl w:val="0"/>
              <w:tabs>
                <w:tab w:val="left" w:pos="714"/>
              </w:tabs>
              <w:suppressAutoHyphens/>
              <w:ind w:firstLine="0"/>
              <w:textAlignment w:val="baseline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>Яблонский</w:t>
            </w:r>
            <w:r w:rsidR="00B53E67">
              <w:rPr>
                <w:rFonts w:eastAsia="Calibri"/>
                <w:bCs/>
                <w:szCs w:val="28"/>
              </w:rPr>
              <w:t xml:space="preserve"> А.</w:t>
            </w:r>
            <w:r>
              <w:rPr>
                <w:rFonts w:eastAsia="Calibri"/>
                <w:bCs/>
                <w:szCs w:val="28"/>
              </w:rPr>
              <w:t>П</w:t>
            </w:r>
            <w:r w:rsidR="00B53E67">
              <w:rPr>
                <w:rFonts w:eastAsia="Calibri"/>
                <w:bCs/>
                <w:szCs w:val="28"/>
              </w:rPr>
              <w:t>.</w:t>
            </w:r>
          </w:p>
        </w:tc>
      </w:tr>
      <w:tr w:rsidR="00B53E67" w14:paraId="4D5E3409" w14:textId="77777777" w:rsidTr="00C9133A">
        <w:trPr>
          <w:jc w:val="center"/>
        </w:trPr>
        <w:tc>
          <w:tcPr>
            <w:tcW w:w="2802" w:type="dxa"/>
            <w:shd w:val="clear" w:color="auto" w:fill="auto"/>
          </w:tcPr>
          <w:p w14:paraId="2E655C62" w14:textId="4C9EFF50" w:rsidR="00B53E67" w:rsidRDefault="00B53E67" w:rsidP="00B53E67">
            <w:pPr>
              <w:widowControl w:val="0"/>
              <w:tabs>
                <w:tab w:val="left" w:pos="714"/>
              </w:tabs>
              <w:suppressAutoHyphens/>
              <w:ind w:firstLine="0"/>
              <w:textAlignment w:val="baseline"/>
            </w:pPr>
            <w:r>
              <w:rPr>
                <w:rFonts w:eastAsia="Calibri"/>
                <w:bCs/>
                <w:szCs w:val="28"/>
              </w:rPr>
              <w:t>Студент   КИ19-0</w:t>
            </w:r>
            <w:r w:rsidR="0069669E">
              <w:rPr>
                <w:rFonts w:eastAsia="Calibri"/>
                <w:bCs/>
                <w:szCs w:val="28"/>
              </w:rPr>
              <w:t>9</w:t>
            </w:r>
            <w:r>
              <w:rPr>
                <w:rFonts w:eastAsia="Calibri"/>
                <w:bCs/>
                <w:szCs w:val="28"/>
              </w:rPr>
              <w:t>Б</w:t>
            </w:r>
          </w:p>
        </w:tc>
        <w:tc>
          <w:tcPr>
            <w:tcW w:w="1983" w:type="dxa"/>
            <w:shd w:val="clear" w:color="auto" w:fill="auto"/>
          </w:tcPr>
          <w:p w14:paraId="0195E436" w14:textId="77777777" w:rsidR="00B53E67" w:rsidRDefault="00B53E67" w:rsidP="00B53E67">
            <w:pPr>
              <w:widowControl w:val="0"/>
              <w:tabs>
                <w:tab w:val="left" w:pos="714"/>
              </w:tabs>
              <w:suppressAutoHyphens/>
              <w:ind w:firstLine="0"/>
              <w:jc w:val="center"/>
              <w:textAlignment w:val="baseline"/>
              <w:rPr>
                <w:rFonts w:eastAsia="Calibri"/>
                <w:bCs/>
                <w:szCs w:val="28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26" w:type="dxa"/>
            <w:shd w:val="clear" w:color="auto" w:fill="auto"/>
          </w:tcPr>
          <w:p w14:paraId="6E609F77" w14:textId="77777777" w:rsidR="00B53E67" w:rsidRDefault="00B53E67" w:rsidP="00B53E67">
            <w:pPr>
              <w:widowControl w:val="0"/>
              <w:pBdr>
                <w:bottom w:val="single" w:sz="12" w:space="1" w:color="000000"/>
              </w:pBdr>
              <w:tabs>
                <w:tab w:val="left" w:pos="714"/>
              </w:tabs>
              <w:suppressAutoHyphens/>
              <w:snapToGrid w:val="0"/>
              <w:ind w:firstLine="0"/>
              <w:textAlignment w:val="baseline"/>
              <w:rPr>
                <w:rFonts w:eastAsia="Calibri"/>
                <w:bCs/>
                <w:szCs w:val="28"/>
                <w:lang w:val="en-US"/>
              </w:rPr>
            </w:pPr>
          </w:p>
          <w:p w14:paraId="0BD28CC0" w14:textId="77777777" w:rsidR="00B53E67" w:rsidRDefault="00B53E67" w:rsidP="00B53E67">
            <w:pPr>
              <w:widowControl w:val="0"/>
              <w:tabs>
                <w:tab w:val="left" w:pos="714"/>
              </w:tabs>
              <w:suppressAutoHyphens/>
              <w:ind w:firstLine="0"/>
              <w:jc w:val="center"/>
              <w:textAlignment w:val="baseline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shd w:val="clear" w:color="auto" w:fill="auto"/>
          </w:tcPr>
          <w:p w14:paraId="276E4BC9" w14:textId="3CE64FA0" w:rsidR="00B53E67" w:rsidRDefault="0069669E" w:rsidP="00B53E67">
            <w:pPr>
              <w:widowControl w:val="0"/>
              <w:tabs>
                <w:tab w:val="left" w:pos="714"/>
              </w:tabs>
              <w:suppressAutoHyphens/>
              <w:ind w:firstLine="0"/>
              <w:textAlignment w:val="baseline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>Салтымаков</w:t>
            </w:r>
            <w:r w:rsidR="00B53E67">
              <w:rPr>
                <w:rFonts w:eastAsia="Calibri"/>
                <w:bCs/>
                <w:szCs w:val="28"/>
              </w:rPr>
              <w:t xml:space="preserve"> </w:t>
            </w:r>
            <w:r>
              <w:rPr>
                <w:rFonts w:eastAsia="Calibri"/>
                <w:bCs/>
                <w:szCs w:val="28"/>
              </w:rPr>
              <w:t>Т</w:t>
            </w:r>
            <w:r w:rsidR="00B53E67">
              <w:rPr>
                <w:rFonts w:eastAsia="Calibri"/>
                <w:bCs/>
                <w:szCs w:val="28"/>
              </w:rPr>
              <w:t>.</w:t>
            </w:r>
            <w:r>
              <w:rPr>
                <w:rFonts w:eastAsia="Calibri"/>
                <w:bCs/>
                <w:szCs w:val="28"/>
              </w:rPr>
              <w:t>О</w:t>
            </w:r>
            <w:r w:rsidR="00B53E67">
              <w:rPr>
                <w:rFonts w:eastAsia="Calibri"/>
                <w:bCs/>
                <w:szCs w:val="28"/>
              </w:rPr>
              <w:t>.</w:t>
            </w:r>
          </w:p>
        </w:tc>
      </w:tr>
    </w:tbl>
    <w:p w14:paraId="31FF2B31" w14:textId="77777777" w:rsidR="00B53E67" w:rsidRDefault="00B53E67" w:rsidP="00B53E67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2528BC30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26C8388F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6A2E857C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15C3E773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1792F4DB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7BC8335F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4A67BE18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08F47EDB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26B34CC2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479486F7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280A9F6D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3A92EF71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31F88989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26C10B30" w14:textId="77777777" w:rsidR="00B53E67" w:rsidRDefault="00B53E67" w:rsidP="00B53E67">
      <w:pPr>
        <w:widowControl w:val="0"/>
        <w:tabs>
          <w:tab w:val="left" w:pos="714"/>
        </w:tabs>
        <w:suppressAutoHyphens/>
        <w:jc w:val="center"/>
        <w:textAlignment w:val="baseline"/>
        <w:rPr>
          <w:bCs/>
          <w:szCs w:val="28"/>
        </w:rPr>
      </w:pPr>
      <w:r>
        <w:rPr>
          <w:bCs/>
          <w:szCs w:val="28"/>
        </w:rPr>
        <w:t>Красноярск 2022</w:t>
      </w:r>
    </w:p>
    <w:p w14:paraId="56D6EFAD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Цель работы:</w:t>
      </w:r>
    </w:p>
    <w:p w14:paraId="0EB5A561" w14:textId="77777777" w:rsidR="00781A36" w:rsidRDefault="00781A36" w:rsidP="00B53E67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6996326F" w14:textId="77777777" w:rsidR="00B53E67" w:rsidRPr="007E3C1E" w:rsidRDefault="007E3C1E" w:rsidP="007E3C1E">
      <w:pPr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t>И</w:t>
      </w:r>
      <w:r w:rsidRPr="007E3C1E">
        <w:rPr>
          <w:rStyle w:val="markedcontent"/>
          <w:rFonts w:cs="Times New Roman"/>
        </w:rPr>
        <w:t>зучить операции по обработки внешних прерывания, регистры настройки и управления внешних прерываний.</w:t>
      </w:r>
    </w:p>
    <w:p w14:paraId="4219AF01" w14:textId="77777777" w:rsidR="007E3C1E" w:rsidRDefault="007E3C1E" w:rsidP="00B53E67">
      <w:pPr>
        <w:widowControl w:val="0"/>
        <w:tabs>
          <w:tab w:val="left" w:pos="714"/>
        </w:tabs>
        <w:suppressAutoHyphens/>
        <w:textAlignment w:val="baseline"/>
        <w:rPr>
          <w:bCs/>
          <w:szCs w:val="28"/>
        </w:rPr>
      </w:pPr>
    </w:p>
    <w:p w14:paraId="6E5B9BAB" w14:textId="77777777" w:rsidR="00781A36" w:rsidRDefault="00B53E67" w:rsidP="00781A36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Задание: </w:t>
      </w:r>
    </w:p>
    <w:p w14:paraId="4B6FD4F3" w14:textId="77777777" w:rsidR="00781A36" w:rsidRDefault="00781A36" w:rsidP="00781A36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1C49426D" w14:textId="77777777" w:rsidR="00B53E67" w:rsidRPr="00117B48" w:rsidRDefault="007E3C1E" w:rsidP="007E3C1E">
      <w:pPr>
        <w:rPr>
          <w:rStyle w:val="markedcontent"/>
          <w:rFonts w:cs="Times New Roman"/>
        </w:rPr>
      </w:pPr>
      <w:r w:rsidRPr="007E3C1E">
        <w:rPr>
          <w:rStyle w:val="markedcontent"/>
          <w:rFonts w:cs="Times New Roman"/>
        </w:rPr>
        <w:t>Необходимо разработать программу, в которой реализовать обработку внешних прерываний. Запрограммировать обработку внешнего прерывания на конкретное действие в соответствии с вариантом задания.</w:t>
      </w:r>
    </w:p>
    <w:p w14:paraId="41860266" w14:textId="77777777" w:rsidR="007E3C1E" w:rsidRPr="00117B48" w:rsidRDefault="007E3C1E" w:rsidP="00B53E67">
      <w:pPr>
        <w:widowControl w:val="0"/>
        <w:tabs>
          <w:tab w:val="left" w:pos="714"/>
        </w:tabs>
        <w:suppressAutoHyphens/>
        <w:textAlignment w:val="baseline"/>
        <w:rPr>
          <w:bCs/>
          <w:szCs w:val="28"/>
        </w:rPr>
      </w:pPr>
    </w:p>
    <w:p w14:paraId="4D16E2BD" w14:textId="77777777" w:rsidR="00781A36" w:rsidRPr="00B27935" w:rsidRDefault="00781A36" w:rsidP="00781A36">
      <w:pPr>
        <w:pStyle w:val="af6"/>
      </w:pPr>
      <w:r w:rsidRPr="00B27935">
        <w:t>Таблица 1</w:t>
      </w:r>
      <w:r>
        <w:t xml:space="preserve"> – Задание по варианту</w:t>
      </w:r>
    </w:p>
    <w:tbl>
      <w:tblPr>
        <w:tblStyle w:val="af1"/>
        <w:tblW w:w="9570" w:type="dxa"/>
        <w:tblLook w:val="04A0" w:firstRow="1" w:lastRow="0" w:firstColumn="1" w:lastColumn="0" w:noHBand="0" w:noVBand="1"/>
      </w:tblPr>
      <w:tblGrid>
        <w:gridCol w:w="1860"/>
        <w:gridCol w:w="2479"/>
        <w:gridCol w:w="2519"/>
        <w:gridCol w:w="2712"/>
      </w:tblGrid>
      <w:tr w:rsidR="00662384" w14:paraId="60FF7C02" w14:textId="77777777" w:rsidTr="00662384">
        <w:trPr>
          <w:trHeight w:val="1275"/>
        </w:trPr>
        <w:tc>
          <w:tcPr>
            <w:tcW w:w="1860" w:type="dxa"/>
            <w:tcBorders>
              <w:bottom w:val="double" w:sz="4" w:space="0" w:color="auto"/>
            </w:tcBorders>
            <w:vAlign w:val="center"/>
          </w:tcPr>
          <w:p w14:paraId="020544C8" w14:textId="77777777" w:rsidR="00662384" w:rsidRPr="00711C3D" w:rsidRDefault="00662384" w:rsidP="00781A36">
            <w:pPr>
              <w:ind w:firstLine="0"/>
              <w:jc w:val="center"/>
              <w:rPr>
                <w:rFonts w:cs="Times New Roman"/>
              </w:rPr>
            </w:pPr>
            <w:r w:rsidRPr="00711C3D">
              <w:rPr>
                <w:rFonts w:cs="Times New Roman"/>
              </w:rPr>
              <w:t>Вариант</w:t>
            </w:r>
          </w:p>
        </w:tc>
        <w:tc>
          <w:tcPr>
            <w:tcW w:w="2479" w:type="dxa"/>
            <w:tcBorders>
              <w:bottom w:val="double" w:sz="4" w:space="0" w:color="auto"/>
            </w:tcBorders>
            <w:vAlign w:val="center"/>
          </w:tcPr>
          <w:p w14:paraId="1F2C5126" w14:textId="77777777" w:rsidR="00662384" w:rsidRPr="00662384" w:rsidRDefault="00662384" w:rsidP="00781A3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Действие</w:t>
            </w:r>
          </w:p>
        </w:tc>
        <w:tc>
          <w:tcPr>
            <w:tcW w:w="2519" w:type="dxa"/>
            <w:tcBorders>
              <w:bottom w:val="double" w:sz="4" w:space="0" w:color="auto"/>
            </w:tcBorders>
            <w:vAlign w:val="center"/>
          </w:tcPr>
          <w:p w14:paraId="0231E3E5" w14:textId="77777777" w:rsidR="00662384" w:rsidRPr="00662384" w:rsidRDefault="00662384" w:rsidP="00662384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Фронт генерации прерывания </w:t>
            </w:r>
            <w:r>
              <w:rPr>
                <w:rFonts w:cs="Times New Roman"/>
                <w:lang w:val="en-US"/>
              </w:rPr>
              <w:t>INT0</w:t>
            </w:r>
          </w:p>
        </w:tc>
        <w:tc>
          <w:tcPr>
            <w:tcW w:w="2712" w:type="dxa"/>
            <w:tcBorders>
              <w:bottom w:val="double" w:sz="4" w:space="0" w:color="auto"/>
            </w:tcBorders>
            <w:vAlign w:val="center"/>
          </w:tcPr>
          <w:p w14:paraId="4F007E70" w14:textId="77777777" w:rsidR="00662384" w:rsidRPr="00662384" w:rsidRDefault="00662384" w:rsidP="00781A3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Фронт генерации прерывания </w:t>
            </w:r>
            <w:r>
              <w:rPr>
                <w:rFonts w:cs="Times New Roman"/>
                <w:lang w:val="en-US"/>
              </w:rPr>
              <w:t>INT</w:t>
            </w:r>
            <w:r>
              <w:rPr>
                <w:rFonts w:cs="Times New Roman"/>
              </w:rPr>
              <w:t>1</w:t>
            </w:r>
          </w:p>
        </w:tc>
      </w:tr>
      <w:tr w:rsidR="00662384" w14:paraId="081317F2" w14:textId="77777777" w:rsidTr="00662384">
        <w:trPr>
          <w:trHeight w:val="645"/>
        </w:trPr>
        <w:tc>
          <w:tcPr>
            <w:tcW w:w="1860" w:type="dxa"/>
            <w:tcBorders>
              <w:top w:val="double" w:sz="4" w:space="0" w:color="auto"/>
            </w:tcBorders>
            <w:vAlign w:val="center"/>
          </w:tcPr>
          <w:p w14:paraId="44454A18" w14:textId="2FAEE3E7" w:rsidR="00662384" w:rsidRPr="001D079C" w:rsidRDefault="001D079C" w:rsidP="00781A3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479" w:type="dxa"/>
            <w:tcBorders>
              <w:top w:val="double" w:sz="4" w:space="0" w:color="auto"/>
            </w:tcBorders>
            <w:vAlign w:val="center"/>
          </w:tcPr>
          <w:p w14:paraId="2B333709" w14:textId="77777777" w:rsidR="00FD6388" w:rsidRPr="00FD6388" w:rsidRDefault="00FD6388" w:rsidP="00FD6388">
            <w:pPr>
              <w:ind w:firstLine="0"/>
              <w:jc w:val="left"/>
              <w:rPr>
                <w:rStyle w:val="markedcontent"/>
                <w:rFonts w:cs="Times New Roman"/>
                <w:color w:val="000000" w:themeColor="text1"/>
                <w:szCs w:val="28"/>
              </w:rPr>
            </w:pPr>
            <w:r w:rsidRPr="00FD6388">
              <w:rPr>
                <w:rStyle w:val="markedcontent"/>
                <w:rFonts w:cs="Times New Roman"/>
                <w:color w:val="000000" w:themeColor="text1"/>
                <w:szCs w:val="28"/>
              </w:rPr>
              <w:t>По прерыванию INT1 запуск программного счетчика, по прерыванию INT0 вывод</w:t>
            </w:r>
          </w:p>
          <w:p w14:paraId="31384DBE" w14:textId="66D30D5D" w:rsidR="00662384" w:rsidRPr="00662384" w:rsidRDefault="00FD6388" w:rsidP="00FD6388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FD6388">
              <w:rPr>
                <w:rStyle w:val="markedcontent"/>
                <w:rFonts w:cs="Times New Roman"/>
                <w:color w:val="000000" w:themeColor="text1"/>
                <w:szCs w:val="28"/>
              </w:rPr>
              <w:t>количества пройденных итераций</w:t>
            </w:r>
          </w:p>
        </w:tc>
        <w:tc>
          <w:tcPr>
            <w:tcW w:w="2519" w:type="dxa"/>
            <w:tcBorders>
              <w:top w:val="double" w:sz="4" w:space="0" w:color="auto"/>
            </w:tcBorders>
            <w:vAlign w:val="center"/>
          </w:tcPr>
          <w:p w14:paraId="580B2F63" w14:textId="77777777" w:rsidR="00662384" w:rsidRPr="00662384" w:rsidRDefault="00662384" w:rsidP="00781A3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Падающий</w:t>
            </w:r>
          </w:p>
        </w:tc>
        <w:tc>
          <w:tcPr>
            <w:tcW w:w="2712" w:type="dxa"/>
            <w:tcBorders>
              <w:top w:val="double" w:sz="4" w:space="0" w:color="auto"/>
            </w:tcBorders>
            <w:vAlign w:val="center"/>
          </w:tcPr>
          <w:p w14:paraId="4025E01A" w14:textId="77777777" w:rsidR="00662384" w:rsidRPr="00781A36" w:rsidRDefault="00662384" w:rsidP="00781A36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Падающий</w:t>
            </w:r>
          </w:p>
        </w:tc>
      </w:tr>
    </w:tbl>
    <w:p w14:paraId="5F8A51DD" w14:textId="77777777" w:rsidR="00B53E67" w:rsidRDefault="00B53E67" w:rsidP="00B53E67">
      <w:pPr>
        <w:widowControl w:val="0"/>
        <w:tabs>
          <w:tab w:val="left" w:pos="714"/>
        </w:tabs>
        <w:suppressAutoHyphens/>
        <w:textAlignment w:val="baseline"/>
        <w:rPr>
          <w:bCs/>
          <w:szCs w:val="28"/>
        </w:rPr>
      </w:pPr>
    </w:p>
    <w:p w14:paraId="587378E7" w14:textId="77777777" w:rsidR="00DE5EFE" w:rsidRDefault="00B53E67" w:rsidP="00134DF0">
      <w:pPr>
        <w:widowControl w:val="0"/>
        <w:tabs>
          <w:tab w:val="left" w:pos="714"/>
        </w:tabs>
        <w:suppressAutoHyphens/>
        <w:textAlignment w:val="baseline"/>
        <w:rPr>
          <w:rFonts w:eastAsia="Times New Roman" w:cs="Times New Roman"/>
          <w:color w:val="000000"/>
          <w:szCs w:val="28"/>
          <w:lang w:val="en-US"/>
        </w:rPr>
      </w:pPr>
      <w:r>
        <w:rPr>
          <w:b/>
          <w:bCs/>
          <w:szCs w:val="28"/>
        </w:rPr>
        <w:t>Код программы:</w:t>
      </w:r>
    </w:p>
    <w:p w14:paraId="60F22C27" w14:textId="77777777" w:rsidR="0085347A" w:rsidRPr="00425CBA" w:rsidRDefault="0085347A" w:rsidP="00DE5EFE">
      <w:pPr>
        <w:widowControl w:val="0"/>
        <w:autoSpaceDE w:val="0"/>
        <w:autoSpaceDN w:val="0"/>
        <w:ind w:firstLine="851"/>
        <w:rPr>
          <w:rFonts w:cs="Times New Roman"/>
          <w:szCs w:val="28"/>
          <w:lang w:val="en-US"/>
        </w:rPr>
      </w:pPr>
    </w:p>
    <w:p w14:paraId="17095C15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"m32adef.inc"</w:t>
      </w:r>
    </w:p>
    <w:p w14:paraId="5D1E57AF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6CE6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r16</w:t>
      </w:r>
    </w:p>
    <w:p w14:paraId="35F952F5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r17</w:t>
      </w:r>
    </w:p>
    <w:p w14:paraId="38F05F7D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r18</w:t>
      </w:r>
    </w:p>
    <w:p w14:paraId="788C1A1F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r19</w:t>
      </w:r>
    </w:p>
    <w:p w14:paraId="31D2FDB1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B2E7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731269CA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4714D11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настраиваем вектора прерываний</w:t>
      </w:r>
    </w:p>
    <w:p w14:paraId="29A6413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A1FE19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1E7A87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"m32adef.inc"</w:t>
      </w:r>
    </w:p>
    <w:p w14:paraId="004F85FB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D3A81B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r16</w:t>
      </w:r>
    </w:p>
    <w:p w14:paraId="23E4D6F3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r17</w:t>
      </w:r>
    </w:p>
    <w:p w14:paraId="1D16E089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r18</w:t>
      </w:r>
    </w:p>
    <w:p w14:paraId="11B0BA8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r19</w:t>
      </w:r>
    </w:p>
    <w:p w14:paraId="43F0AB91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r20</w:t>
      </w:r>
    </w:p>
    <w:p w14:paraId="02F2A5B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B4886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5EAA12A0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D995BB7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настраиваем вектора прерываний</w:t>
      </w:r>
    </w:p>
    <w:p w14:paraId="3F60624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A74616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8A356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</w:p>
    <w:p w14:paraId="3ADF296E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очищаем счетчик</w:t>
      </w:r>
    </w:p>
    <w:p w14:paraId="1E453F4C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A146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low(RAMEND)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настраиваем стек</w:t>
      </w:r>
    </w:p>
    <w:p w14:paraId="6F0CE245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C5155C5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high(RAMEND)</w:t>
      </w:r>
    </w:p>
    <w:p w14:paraId="37544534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temp</w:t>
      </w:r>
    </w:p>
    <w:p w14:paraId="36EF9F2D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A5F89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устанавливаем temp в единицы</w:t>
      </w:r>
    </w:p>
    <w:p w14:paraId="05EFCA9D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C933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настраиваем порт B на вывод</w:t>
      </w:r>
    </w:p>
    <w:p w14:paraId="3DE8AF4C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temp</w:t>
      </w:r>
    </w:p>
    <w:p w14:paraId="2299DC4A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4C905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14:paraId="63C078E4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EAA5E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0b00001010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настраиваем прерывания по падающим фронтам</w:t>
      </w:r>
    </w:p>
    <w:p w14:paraId="69EAADE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MCUCR, temp</w:t>
      </w:r>
    </w:p>
    <w:p w14:paraId="6B1DAEAF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36BE1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0b11000000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разрешаем внешние прерывания 0 и 1</w:t>
      </w:r>
    </w:p>
    <w:p w14:paraId="200E7DC4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GICR, temp</w:t>
      </w:r>
    </w:p>
    <w:p w14:paraId="66FB98C0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FE1B4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diods,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гасим светодиоды</w:t>
      </w:r>
    </w:p>
    <w:p w14:paraId="2B229C1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flag_counter, 0</w:t>
      </w:r>
    </w:p>
    <w:p w14:paraId="69CA24AB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DB4ED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5C42A4CA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diods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вывод на светодиоды</w:t>
      </w:r>
    </w:p>
    <w:p w14:paraId="03B8B82C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flag_counter, 0</w:t>
      </w:r>
    </w:p>
    <w:p w14:paraId="607E1AD7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60D8A669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7274F11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0B521597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14:paraId="6712FCAC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5E7442E0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3676E6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P_INT0:</w:t>
      </w:r>
    </w:p>
    <w:p w14:paraId="1D7C222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запуск счетчика</w:t>
      </w:r>
    </w:p>
    <w:p w14:paraId="3E363E41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41FF1D87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1C9CAE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P_INT1:</w:t>
      </w:r>
    </w:p>
    <w:p w14:paraId="2BB3BAD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diods, 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запись счетчика в светодиоды</w:t>
      </w:r>
    </w:p>
    <w:p w14:paraId="2913BF3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инверсия значения регистра светодиодов так как светодиоды загораются при 0 в соответствующем бите</w:t>
      </w:r>
    </w:p>
    <w:p w14:paraId="759B9D8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diods</w:t>
      </w:r>
    </w:p>
    <w:p w14:paraId="6DF68015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249C8936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89F8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очищаем счетчик</w:t>
      </w:r>
    </w:p>
    <w:p w14:paraId="111CDFC1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C09D3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low(RAMEND)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настраиваем стек</w:t>
      </w:r>
    </w:p>
    <w:p w14:paraId="475B55D7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5F8E84F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high(RAMEND)</w:t>
      </w:r>
    </w:p>
    <w:p w14:paraId="08F4D1F4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temp</w:t>
      </w:r>
    </w:p>
    <w:p w14:paraId="33273A69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88D8A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устанавливаем temp в единицы</w:t>
      </w:r>
    </w:p>
    <w:p w14:paraId="145A8DE0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17A54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настраиваем порт B на вывод</w:t>
      </w:r>
    </w:p>
    <w:p w14:paraId="60BEE2F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temp</w:t>
      </w:r>
    </w:p>
    <w:p w14:paraId="161556A0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90381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14:paraId="2DF83B5D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A2DE9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0b00001010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настраиваем прерывания по падающим фронтам</w:t>
      </w:r>
    </w:p>
    <w:p w14:paraId="4C90164A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MCUCR, temp</w:t>
      </w:r>
    </w:p>
    <w:p w14:paraId="4EB3FC2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C89BA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0b11000000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разрешаем внешние прерывания 0 и 1</w:t>
      </w:r>
    </w:p>
    <w:p w14:paraId="4C9C9B8E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GICR, temp</w:t>
      </w:r>
    </w:p>
    <w:p w14:paraId="2F088183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5D39C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diods,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гасим светодиоды</w:t>
      </w:r>
    </w:p>
    <w:p w14:paraId="377E9A87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B040A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MAIN:</w:t>
      </w:r>
    </w:p>
    <w:p w14:paraId="4ED6A2B0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52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diods</w:t>
      </w: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29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9529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529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светодиоды</w:t>
      </w:r>
    </w:p>
    <w:p w14:paraId="1B2C167A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2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14:paraId="05670650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69E32F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P_INT0:</w:t>
      </w:r>
    </w:p>
    <w:p w14:paraId="653D5DC9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2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</w:t>
      </w: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29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9529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счетчика</w:t>
      </w:r>
    </w:p>
    <w:p w14:paraId="7E43CE71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53D0DF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P_INT1:</w:t>
      </w:r>
    </w:p>
    <w:p w14:paraId="4C80AC64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diods, 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запись счетчика в светодиоды</w:t>
      </w:r>
    </w:p>
    <w:p w14:paraId="7F6246B3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инверсия значения регистра светодиодов так как светодиоды загораются при 0 в соответствующем бите</w:t>
      </w:r>
    </w:p>
    <w:p w14:paraId="783F4114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2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diods</w:t>
      </w:r>
    </w:p>
    <w:p w14:paraId="2DB08671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2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14:paraId="68225F5C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B1431D" w14:textId="77777777" w:rsidR="00952928" w:rsidRP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COUNTER:</w:t>
      </w:r>
    </w:p>
    <w:p w14:paraId="70685838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6E0D4E62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</w:t>
      </w:r>
    </w:p>
    <w:p w14:paraId="0F84F120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14:paraId="7A232546" w14:textId="77777777" w:rsidR="00952928" w:rsidRDefault="00952928" w:rsidP="009529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</w:t>
      </w:r>
    </w:p>
    <w:p w14:paraId="2049C001" w14:textId="6D314AA4" w:rsidR="00D530B0" w:rsidRPr="00DE5EFE" w:rsidRDefault="00D530B0" w:rsidP="00952928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sectPr w:rsidR="00D530B0" w:rsidRPr="00DE5EFE" w:rsidSect="00170194">
      <w:footerReference w:type="default" r:id="rId8"/>
      <w:pgSz w:w="11906" w:h="16838"/>
      <w:pgMar w:top="851" w:right="567" w:bottom="1134" w:left="1701" w:header="113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B37E" w14:textId="77777777" w:rsidR="009F7C7E" w:rsidRDefault="009F7C7E" w:rsidP="00120432">
      <w:r>
        <w:separator/>
      </w:r>
    </w:p>
  </w:endnote>
  <w:endnote w:type="continuationSeparator" w:id="0">
    <w:p w14:paraId="327B78C6" w14:textId="77777777" w:rsidR="009F7C7E" w:rsidRDefault="009F7C7E" w:rsidP="0012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;Times New 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5569233"/>
      <w:docPartObj>
        <w:docPartGallery w:val="Page Numbers (Bottom of Page)"/>
        <w:docPartUnique/>
      </w:docPartObj>
    </w:sdtPr>
    <w:sdtEndPr/>
    <w:sdtContent>
      <w:p w14:paraId="7DC2CCBD" w14:textId="77777777" w:rsidR="00325557" w:rsidRDefault="00F22476" w:rsidP="00C420DE">
        <w:pPr>
          <w:pStyle w:val="ad"/>
          <w:tabs>
            <w:tab w:val="clear" w:pos="4677"/>
            <w:tab w:val="clear" w:pos="9355"/>
          </w:tabs>
          <w:ind w:right="-567" w:hanging="1701"/>
          <w:jc w:val="center"/>
        </w:pPr>
        <w:r>
          <w:fldChar w:fldCharType="begin"/>
        </w:r>
        <w:r w:rsidR="00325557">
          <w:instrText>PAGE   \* MERGEFORMAT</w:instrText>
        </w:r>
        <w:r>
          <w:fldChar w:fldCharType="separate"/>
        </w:r>
        <w:r w:rsidR="007E3C1E">
          <w:rPr>
            <w:noProof/>
          </w:rPr>
          <w:t>3</w:t>
        </w:r>
        <w:r>
          <w:fldChar w:fldCharType="end"/>
        </w:r>
      </w:p>
    </w:sdtContent>
  </w:sdt>
  <w:p w14:paraId="35356B44" w14:textId="77777777" w:rsidR="00325557" w:rsidRDefault="0032555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BB10" w14:textId="77777777" w:rsidR="009F7C7E" w:rsidRDefault="009F7C7E" w:rsidP="00120432">
      <w:r>
        <w:separator/>
      </w:r>
    </w:p>
  </w:footnote>
  <w:footnote w:type="continuationSeparator" w:id="0">
    <w:p w14:paraId="14DD28BA" w14:textId="77777777" w:rsidR="009F7C7E" w:rsidRDefault="009F7C7E" w:rsidP="0012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C6"/>
    <w:multiLevelType w:val="hybridMultilevel"/>
    <w:tmpl w:val="30C0B3DE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2067F9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E7766"/>
    <w:multiLevelType w:val="multilevel"/>
    <w:tmpl w:val="8F6A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2217"/>
    <w:multiLevelType w:val="multilevel"/>
    <w:tmpl w:val="EBE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37BFC"/>
    <w:multiLevelType w:val="hybridMultilevel"/>
    <w:tmpl w:val="889AE254"/>
    <w:lvl w:ilvl="0" w:tplc="9D0410D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A8B272D"/>
    <w:multiLevelType w:val="hybridMultilevel"/>
    <w:tmpl w:val="5944FC5C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B4528B"/>
    <w:multiLevelType w:val="hybridMultilevel"/>
    <w:tmpl w:val="E466A026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0C2A5494"/>
    <w:multiLevelType w:val="hybridMultilevel"/>
    <w:tmpl w:val="6004D9CA"/>
    <w:lvl w:ilvl="0" w:tplc="421ED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1E00BA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81ABF"/>
    <w:multiLevelType w:val="hybridMultilevel"/>
    <w:tmpl w:val="A1EED83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173C084C"/>
    <w:multiLevelType w:val="multilevel"/>
    <w:tmpl w:val="E362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E6E08D7"/>
    <w:multiLevelType w:val="multilevel"/>
    <w:tmpl w:val="B282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A30CE"/>
    <w:multiLevelType w:val="multilevel"/>
    <w:tmpl w:val="0B6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F18D7"/>
    <w:multiLevelType w:val="hybridMultilevel"/>
    <w:tmpl w:val="38DA791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0771F0A"/>
    <w:multiLevelType w:val="hybridMultilevel"/>
    <w:tmpl w:val="D00E2900"/>
    <w:lvl w:ilvl="0" w:tplc="04E876F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F04CB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1224D"/>
    <w:multiLevelType w:val="hybridMultilevel"/>
    <w:tmpl w:val="30F0DF7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DB1866"/>
    <w:multiLevelType w:val="hybridMultilevel"/>
    <w:tmpl w:val="74902A8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9015B"/>
    <w:multiLevelType w:val="hybridMultilevel"/>
    <w:tmpl w:val="D9589C50"/>
    <w:lvl w:ilvl="0" w:tplc="541C49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67302"/>
    <w:multiLevelType w:val="multilevel"/>
    <w:tmpl w:val="3F925876"/>
    <w:lvl w:ilvl="0">
      <w:start w:val="1"/>
      <w:numFmt w:val="decimal"/>
      <w:pStyle w:val="1"/>
      <w:lvlText w:val="%1"/>
      <w:lvlJc w:val="left"/>
      <w:pPr>
        <w:ind w:left="369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1191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5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5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9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3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5" w:hanging="340"/>
      </w:pPr>
      <w:rPr>
        <w:rFonts w:hint="default"/>
      </w:rPr>
    </w:lvl>
  </w:abstractNum>
  <w:abstractNum w:abstractNumId="20" w15:restartNumberingAfterBreak="0">
    <w:nsid w:val="385854CF"/>
    <w:multiLevelType w:val="hybridMultilevel"/>
    <w:tmpl w:val="C592EC42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6B10AD"/>
    <w:multiLevelType w:val="multilevel"/>
    <w:tmpl w:val="CAA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863BB"/>
    <w:multiLevelType w:val="hybridMultilevel"/>
    <w:tmpl w:val="8410CA5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48577422"/>
    <w:multiLevelType w:val="hybridMultilevel"/>
    <w:tmpl w:val="E86E7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222F1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AF55D3"/>
    <w:multiLevelType w:val="hybridMultilevel"/>
    <w:tmpl w:val="796A553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267DB4"/>
    <w:multiLevelType w:val="hybridMultilevel"/>
    <w:tmpl w:val="2424D90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51457889"/>
    <w:multiLevelType w:val="hybridMultilevel"/>
    <w:tmpl w:val="F5F42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C048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826DA7"/>
    <w:multiLevelType w:val="multilevel"/>
    <w:tmpl w:val="D18E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F1BE8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7609B2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3B32D2"/>
    <w:multiLevelType w:val="hybridMultilevel"/>
    <w:tmpl w:val="9F4488DC"/>
    <w:lvl w:ilvl="0" w:tplc="9D0410DE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3" w15:restartNumberingAfterBreak="0">
    <w:nsid w:val="6677380B"/>
    <w:multiLevelType w:val="hybridMultilevel"/>
    <w:tmpl w:val="8FC8885C"/>
    <w:lvl w:ilvl="0" w:tplc="9D0410D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8915641"/>
    <w:multiLevelType w:val="multilevel"/>
    <w:tmpl w:val="6FEE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CC36D1"/>
    <w:multiLevelType w:val="hybridMultilevel"/>
    <w:tmpl w:val="5C489572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6E935301"/>
    <w:multiLevelType w:val="hybridMultilevel"/>
    <w:tmpl w:val="9D2C3254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6EB55370"/>
    <w:multiLevelType w:val="hybridMultilevel"/>
    <w:tmpl w:val="8AE60334"/>
    <w:lvl w:ilvl="0" w:tplc="58587C2A">
      <w:start w:val="1"/>
      <w:numFmt w:val="decimal"/>
      <w:pStyle w:val="a"/>
      <w:lvlText w:val="%1"/>
      <w:lvlJc w:val="left"/>
      <w:pPr>
        <w:ind w:left="1713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719D739C"/>
    <w:multiLevelType w:val="hybridMultilevel"/>
    <w:tmpl w:val="E68070D0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755B7452"/>
    <w:multiLevelType w:val="multilevel"/>
    <w:tmpl w:val="9FD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AD0066"/>
    <w:multiLevelType w:val="hybridMultilevel"/>
    <w:tmpl w:val="4E8CCB5C"/>
    <w:lvl w:ilvl="0" w:tplc="D6ECB2FE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16932">
    <w:abstractNumId w:val="15"/>
  </w:num>
  <w:num w:numId="2" w16cid:durableId="1103500880">
    <w:abstractNumId w:val="40"/>
  </w:num>
  <w:num w:numId="3" w16cid:durableId="1495756525">
    <w:abstractNumId w:val="19"/>
  </w:num>
  <w:num w:numId="4" w16cid:durableId="645168124">
    <w:abstractNumId w:val="13"/>
  </w:num>
  <w:num w:numId="5" w16cid:durableId="1012495042">
    <w:abstractNumId w:val="24"/>
  </w:num>
  <w:num w:numId="6" w16cid:durableId="1777749388">
    <w:abstractNumId w:val="8"/>
  </w:num>
  <w:num w:numId="7" w16cid:durableId="127481466">
    <w:abstractNumId w:val="28"/>
  </w:num>
  <w:num w:numId="8" w16cid:durableId="822162464">
    <w:abstractNumId w:val="31"/>
  </w:num>
  <w:num w:numId="9" w16cid:durableId="1333069606">
    <w:abstractNumId w:val="4"/>
  </w:num>
  <w:num w:numId="10" w16cid:durableId="1944607080">
    <w:abstractNumId w:val="33"/>
  </w:num>
  <w:num w:numId="11" w16cid:durableId="453644990">
    <w:abstractNumId w:val="35"/>
  </w:num>
  <w:num w:numId="12" w16cid:durableId="2064325298">
    <w:abstractNumId w:val="22"/>
  </w:num>
  <w:num w:numId="13" w16cid:durableId="1277758081">
    <w:abstractNumId w:val="38"/>
  </w:num>
  <w:num w:numId="14" w16cid:durableId="1899240080">
    <w:abstractNumId w:val="32"/>
  </w:num>
  <w:num w:numId="15" w16cid:durableId="1814908562">
    <w:abstractNumId w:val="0"/>
  </w:num>
  <w:num w:numId="16" w16cid:durableId="1605267066">
    <w:abstractNumId w:val="9"/>
  </w:num>
  <w:num w:numId="17" w16cid:durableId="28144532">
    <w:abstractNumId w:val="36"/>
  </w:num>
  <w:num w:numId="18" w16cid:durableId="1375236327">
    <w:abstractNumId w:val="26"/>
  </w:num>
  <w:num w:numId="19" w16cid:durableId="701244388">
    <w:abstractNumId w:val="17"/>
  </w:num>
  <w:num w:numId="20" w16cid:durableId="1134254371">
    <w:abstractNumId w:val="14"/>
  </w:num>
  <w:num w:numId="21" w16cid:durableId="481045065">
    <w:abstractNumId w:val="7"/>
  </w:num>
  <w:num w:numId="22" w16cid:durableId="2083596027">
    <w:abstractNumId w:val="1"/>
  </w:num>
  <w:num w:numId="23" w16cid:durableId="1528790370">
    <w:abstractNumId w:val="30"/>
  </w:num>
  <w:num w:numId="24" w16cid:durableId="499780776">
    <w:abstractNumId w:val="16"/>
  </w:num>
  <w:num w:numId="25" w16cid:durableId="1708096899">
    <w:abstractNumId w:val="25"/>
  </w:num>
  <w:num w:numId="26" w16cid:durableId="1028145010">
    <w:abstractNumId w:val="37"/>
  </w:num>
  <w:num w:numId="27" w16cid:durableId="912278450">
    <w:abstractNumId w:val="10"/>
  </w:num>
  <w:num w:numId="28" w16cid:durableId="964191571">
    <w:abstractNumId w:val="39"/>
  </w:num>
  <w:num w:numId="29" w16cid:durableId="1040851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40794208">
    <w:abstractNumId w:val="6"/>
  </w:num>
  <w:num w:numId="31" w16cid:durableId="1653563311">
    <w:abstractNumId w:val="20"/>
  </w:num>
  <w:num w:numId="32" w16cid:durableId="1994791255">
    <w:abstractNumId w:val="2"/>
  </w:num>
  <w:num w:numId="33" w16cid:durableId="279340954">
    <w:abstractNumId w:val="34"/>
  </w:num>
  <w:num w:numId="34" w16cid:durableId="663243994">
    <w:abstractNumId w:val="11"/>
  </w:num>
  <w:num w:numId="35" w16cid:durableId="222833436">
    <w:abstractNumId w:val="12"/>
  </w:num>
  <w:num w:numId="36" w16cid:durableId="210457197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29870690">
    <w:abstractNumId w:val="21"/>
  </w:num>
  <w:num w:numId="38" w16cid:durableId="511528274">
    <w:abstractNumId w:val="29"/>
  </w:num>
  <w:num w:numId="39" w16cid:durableId="919681557">
    <w:abstractNumId w:val="3"/>
  </w:num>
  <w:num w:numId="40" w16cid:durableId="537358762">
    <w:abstractNumId w:val="27"/>
  </w:num>
  <w:num w:numId="41" w16cid:durableId="884683622">
    <w:abstractNumId w:val="5"/>
  </w:num>
  <w:num w:numId="42" w16cid:durableId="324628836">
    <w:abstractNumId w:val="23"/>
  </w:num>
  <w:num w:numId="43" w16cid:durableId="248318888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AB"/>
    <w:rsid w:val="00011D18"/>
    <w:rsid w:val="00024A3B"/>
    <w:rsid w:val="00055FB2"/>
    <w:rsid w:val="00075DF7"/>
    <w:rsid w:val="000779D8"/>
    <w:rsid w:val="00096224"/>
    <w:rsid w:val="000B1316"/>
    <w:rsid w:val="000C50B4"/>
    <w:rsid w:val="000C760C"/>
    <w:rsid w:val="000C7D36"/>
    <w:rsid w:val="000E6969"/>
    <w:rsid w:val="000E7DFD"/>
    <w:rsid w:val="000F3E7E"/>
    <w:rsid w:val="001005E3"/>
    <w:rsid w:val="00102A31"/>
    <w:rsid w:val="00105DBF"/>
    <w:rsid w:val="0011651D"/>
    <w:rsid w:val="00117B48"/>
    <w:rsid w:val="00120432"/>
    <w:rsid w:val="00134DF0"/>
    <w:rsid w:val="00136106"/>
    <w:rsid w:val="00141C09"/>
    <w:rsid w:val="00153ABC"/>
    <w:rsid w:val="00154160"/>
    <w:rsid w:val="00154E32"/>
    <w:rsid w:val="001567FE"/>
    <w:rsid w:val="0016146F"/>
    <w:rsid w:val="00166F1F"/>
    <w:rsid w:val="00170194"/>
    <w:rsid w:val="0017060F"/>
    <w:rsid w:val="001735CD"/>
    <w:rsid w:val="001B0F12"/>
    <w:rsid w:val="001C1E97"/>
    <w:rsid w:val="001C2744"/>
    <w:rsid w:val="001C28F4"/>
    <w:rsid w:val="001C45AA"/>
    <w:rsid w:val="001D079C"/>
    <w:rsid w:val="001D3C66"/>
    <w:rsid w:val="001D5A2A"/>
    <w:rsid w:val="001D7E73"/>
    <w:rsid w:val="001E1672"/>
    <w:rsid w:val="001E3225"/>
    <w:rsid w:val="001F732F"/>
    <w:rsid w:val="00203278"/>
    <w:rsid w:val="0020354B"/>
    <w:rsid w:val="00215A28"/>
    <w:rsid w:val="00220C2C"/>
    <w:rsid w:val="00224E41"/>
    <w:rsid w:val="00252661"/>
    <w:rsid w:val="00252767"/>
    <w:rsid w:val="0026440E"/>
    <w:rsid w:val="00273572"/>
    <w:rsid w:val="0029149D"/>
    <w:rsid w:val="002A0D30"/>
    <w:rsid w:val="002A5F07"/>
    <w:rsid w:val="002B73E3"/>
    <w:rsid w:val="002C4853"/>
    <w:rsid w:val="002D09BC"/>
    <w:rsid w:val="002E3F4E"/>
    <w:rsid w:val="002E7082"/>
    <w:rsid w:val="002F6796"/>
    <w:rsid w:val="00300AF5"/>
    <w:rsid w:val="00302C94"/>
    <w:rsid w:val="00303DD9"/>
    <w:rsid w:val="00306644"/>
    <w:rsid w:val="00312521"/>
    <w:rsid w:val="003227EA"/>
    <w:rsid w:val="00325557"/>
    <w:rsid w:val="00330B77"/>
    <w:rsid w:val="00333141"/>
    <w:rsid w:val="0034156E"/>
    <w:rsid w:val="003510C2"/>
    <w:rsid w:val="00351B1E"/>
    <w:rsid w:val="00361CE4"/>
    <w:rsid w:val="0038140A"/>
    <w:rsid w:val="00383F91"/>
    <w:rsid w:val="00384B64"/>
    <w:rsid w:val="00395E49"/>
    <w:rsid w:val="003A0EC8"/>
    <w:rsid w:val="003B0251"/>
    <w:rsid w:val="003D5E4E"/>
    <w:rsid w:val="003E7139"/>
    <w:rsid w:val="003F2900"/>
    <w:rsid w:val="003F2D89"/>
    <w:rsid w:val="003F454D"/>
    <w:rsid w:val="003F47E1"/>
    <w:rsid w:val="00402EF8"/>
    <w:rsid w:val="004066A5"/>
    <w:rsid w:val="00412EC2"/>
    <w:rsid w:val="00425918"/>
    <w:rsid w:val="00432183"/>
    <w:rsid w:val="00435BA7"/>
    <w:rsid w:val="00437B2D"/>
    <w:rsid w:val="00441A35"/>
    <w:rsid w:val="004466D4"/>
    <w:rsid w:val="004515DC"/>
    <w:rsid w:val="00453B63"/>
    <w:rsid w:val="00456A3D"/>
    <w:rsid w:val="00457730"/>
    <w:rsid w:val="004835A3"/>
    <w:rsid w:val="00484C85"/>
    <w:rsid w:val="004A2DAE"/>
    <w:rsid w:val="004B00E1"/>
    <w:rsid w:val="004B08B2"/>
    <w:rsid w:val="004B4AF0"/>
    <w:rsid w:val="004C433F"/>
    <w:rsid w:val="004D2C99"/>
    <w:rsid w:val="004D510F"/>
    <w:rsid w:val="004F0571"/>
    <w:rsid w:val="004F0CF8"/>
    <w:rsid w:val="004F332C"/>
    <w:rsid w:val="0051548E"/>
    <w:rsid w:val="00522154"/>
    <w:rsid w:val="005229BE"/>
    <w:rsid w:val="00524922"/>
    <w:rsid w:val="00531F27"/>
    <w:rsid w:val="00551DE7"/>
    <w:rsid w:val="0057310C"/>
    <w:rsid w:val="00576B53"/>
    <w:rsid w:val="00580C41"/>
    <w:rsid w:val="00582E82"/>
    <w:rsid w:val="00587345"/>
    <w:rsid w:val="00595725"/>
    <w:rsid w:val="005973EE"/>
    <w:rsid w:val="005A1201"/>
    <w:rsid w:val="005A3609"/>
    <w:rsid w:val="005C287B"/>
    <w:rsid w:val="005C76FF"/>
    <w:rsid w:val="005D3A8C"/>
    <w:rsid w:val="005E097B"/>
    <w:rsid w:val="005F1A76"/>
    <w:rsid w:val="005F6152"/>
    <w:rsid w:val="0060234E"/>
    <w:rsid w:val="00604892"/>
    <w:rsid w:val="00605871"/>
    <w:rsid w:val="00616C04"/>
    <w:rsid w:val="00621044"/>
    <w:rsid w:val="006229D9"/>
    <w:rsid w:val="00626CE1"/>
    <w:rsid w:val="00630B22"/>
    <w:rsid w:val="006330B2"/>
    <w:rsid w:val="00646F12"/>
    <w:rsid w:val="00652828"/>
    <w:rsid w:val="00661F6F"/>
    <w:rsid w:val="00662384"/>
    <w:rsid w:val="006642F1"/>
    <w:rsid w:val="00673E63"/>
    <w:rsid w:val="0068061E"/>
    <w:rsid w:val="0069669E"/>
    <w:rsid w:val="006A373C"/>
    <w:rsid w:val="006B19C0"/>
    <w:rsid w:val="006D0ADE"/>
    <w:rsid w:val="006E0E11"/>
    <w:rsid w:val="006F2A3F"/>
    <w:rsid w:val="006F3054"/>
    <w:rsid w:val="006F4698"/>
    <w:rsid w:val="006F5C0D"/>
    <w:rsid w:val="007112AB"/>
    <w:rsid w:val="00711806"/>
    <w:rsid w:val="007121B1"/>
    <w:rsid w:val="00722A10"/>
    <w:rsid w:val="00724099"/>
    <w:rsid w:val="0073151C"/>
    <w:rsid w:val="007365CA"/>
    <w:rsid w:val="00741704"/>
    <w:rsid w:val="00745FEB"/>
    <w:rsid w:val="007536B2"/>
    <w:rsid w:val="00753C4C"/>
    <w:rsid w:val="00756B91"/>
    <w:rsid w:val="0076249B"/>
    <w:rsid w:val="00762522"/>
    <w:rsid w:val="00766108"/>
    <w:rsid w:val="00767F31"/>
    <w:rsid w:val="00781A36"/>
    <w:rsid w:val="00793A72"/>
    <w:rsid w:val="007A1570"/>
    <w:rsid w:val="007A3E6D"/>
    <w:rsid w:val="007B795A"/>
    <w:rsid w:val="007C0496"/>
    <w:rsid w:val="007C71D2"/>
    <w:rsid w:val="007E3C1E"/>
    <w:rsid w:val="00801EAF"/>
    <w:rsid w:val="0080374A"/>
    <w:rsid w:val="008120F2"/>
    <w:rsid w:val="0081270F"/>
    <w:rsid w:val="00812B94"/>
    <w:rsid w:val="00814254"/>
    <w:rsid w:val="008155CC"/>
    <w:rsid w:val="008244AA"/>
    <w:rsid w:val="008349A1"/>
    <w:rsid w:val="00835CF9"/>
    <w:rsid w:val="00842453"/>
    <w:rsid w:val="008465D0"/>
    <w:rsid w:val="00846DE7"/>
    <w:rsid w:val="008503BB"/>
    <w:rsid w:val="0085347A"/>
    <w:rsid w:val="00854485"/>
    <w:rsid w:val="0086080E"/>
    <w:rsid w:val="008618EF"/>
    <w:rsid w:val="00861D77"/>
    <w:rsid w:val="00866468"/>
    <w:rsid w:val="008726B9"/>
    <w:rsid w:val="008B0092"/>
    <w:rsid w:val="008B18B7"/>
    <w:rsid w:val="008B1B2A"/>
    <w:rsid w:val="008B1F78"/>
    <w:rsid w:val="008C4F30"/>
    <w:rsid w:val="008C68C3"/>
    <w:rsid w:val="008C6978"/>
    <w:rsid w:val="008D0535"/>
    <w:rsid w:val="008D5EC7"/>
    <w:rsid w:val="008E02D3"/>
    <w:rsid w:val="008E13CD"/>
    <w:rsid w:val="008F4EC0"/>
    <w:rsid w:val="009003E2"/>
    <w:rsid w:val="0090269D"/>
    <w:rsid w:val="00904E31"/>
    <w:rsid w:val="00913384"/>
    <w:rsid w:val="009163A5"/>
    <w:rsid w:val="00920C1B"/>
    <w:rsid w:val="00921B56"/>
    <w:rsid w:val="009241F7"/>
    <w:rsid w:val="00926EB7"/>
    <w:rsid w:val="00933110"/>
    <w:rsid w:val="0093611B"/>
    <w:rsid w:val="00947542"/>
    <w:rsid w:val="00952928"/>
    <w:rsid w:val="00953865"/>
    <w:rsid w:val="009546C0"/>
    <w:rsid w:val="00975F5E"/>
    <w:rsid w:val="00980AD8"/>
    <w:rsid w:val="00985AF9"/>
    <w:rsid w:val="0098624A"/>
    <w:rsid w:val="00986A68"/>
    <w:rsid w:val="0099786C"/>
    <w:rsid w:val="009C603C"/>
    <w:rsid w:val="009F130C"/>
    <w:rsid w:val="009F3D75"/>
    <w:rsid w:val="009F7C7E"/>
    <w:rsid w:val="00A1128B"/>
    <w:rsid w:val="00A239A3"/>
    <w:rsid w:val="00A24A75"/>
    <w:rsid w:val="00A24D14"/>
    <w:rsid w:val="00A43569"/>
    <w:rsid w:val="00A45FED"/>
    <w:rsid w:val="00A5469B"/>
    <w:rsid w:val="00A64B5A"/>
    <w:rsid w:val="00A71B33"/>
    <w:rsid w:val="00A80504"/>
    <w:rsid w:val="00A84C33"/>
    <w:rsid w:val="00A9096A"/>
    <w:rsid w:val="00A96671"/>
    <w:rsid w:val="00A97534"/>
    <w:rsid w:val="00AA0E93"/>
    <w:rsid w:val="00AA68F0"/>
    <w:rsid w:val="00AA6E3B"/>
    <w:rsid w:val="00AB16A7"/>
    <w:rsid w:val="00AB55E0"/>
    <w:rsid w:val="00AC0263"/>
    <w:rsid w:val="00AD2896"/>
    <w:rsid w:val="00AE0E28"/>
    <w:rsid w:val="00B00267"/>
    <w:rsid w:val="00B00D94"/>
    <w:rsid w:val="00B014F7"/>
    <w:rsid w:val="00B10B43"/>
    <w:rsid w:val="00B34919"/>
    <w:rsid w:val="00B374E7"/>
    <w:rsid w:val="00B4376A"/>
    <w:rsid w:val="00B506CB"/>
    <w:rsid w:val="00B53E67"/>
    <w:rsid w:val="00B54DB6"/>
    <w:rsid w:val="00B62F25"/>
    <w:rsid w:val="00B70985"/>
    <w:rsid w:val="00B7635A"/>
    <w:rsid w:val="00B76973"/>
    <w:rsid w:val="00B85CB8"/>
    <w:rsid w:val="00BB2DC0"/>
    <w:rsid w:val="00BC2040"/>
    <w:rsid w:val="00BD7583"/>
    <w:rsid w:val="00BE5668"/>
    <w:rsid w:val="00BF2A91"/>
    <w:rsid w:val="00C00BA9"/>
    <w:rsid w:val="00C04D32"/>
    <w:rsid w:val="00C06CD7"/>
    <w:rsid w:val="00C06EDF"/>
    <w:rsid w:val="00C10B71"/>
    <w:rsid w:val="00C1707D"/>
    <w:rsid w:val="00C1790A"/>
    <w:rsid w:val="00C22F13"/>
    <w:rsid w:val="00C4149A"/>
    <w:rsid w:val="00C420DE"/>
    <w:rsid w:val="00C428CF"/>
    <w:rsid w:val="00C45650"/>
    <w:rsid w:val="00C46D11"/>
    <w:rsid w:val="00C70194"/>
    <w:rsid w:val="00C705C0"/>
    <w:rsid w:val="00C769B5"/>
    <w:rsid w:val="00C77A31"/>
    <w:rsid w:val="00C8158E"/>
    <w:rsid w:val="00C93AB4"/>
    <w:rsid w:val="00CA01F0"/>
    <w:rsid w:val="00CB1483"/>
    <w:rsid w:val="00CB2082"/>
    <w:rsid w:val="00CB2136"/>
    <w:rsid w:val="00CB3F2D"/>
    <w:rsid w:val="00CB410B"/>
    <w:rsid w:val="00CC0987"/>
    <w:rsid w:val="00CD0819"/>
    <w:rsid w:val="00CD083C"/>
    <w:rsid w:val="00CD5737"/>
    <w:rsid w:val="00CE600C"/>
    <w:rsid w:val="00CF419E"/>
    <w:rsid w:val="00D12C9D"/>
    <w:rsid w:val="00D16261"/>
    <w:rsid w:val="00D20CE7"/>
    <w:rsid w:val="00D2211A"/>
    <w:rsid w:val="00D24552"/>
    <w:rsid w:val="00D32454"/>
    <w:rsid w:val="00D4063B"/>
    <w:rsid w:val="00D530B0"/>
    <w:rsid w:val="00D56DF5"/>
    <w:rsid w:val="00D628BA"/>
    <w:rsid w:val="00D83016"/>
    <w:rsid w:val="00D8668F"/>
    <w:rsid w:val="00D919D8"/>
    <w:rsid w:val="00D92FB4"/>
    <w:rsid w:val="00D96E8E"/>
    <w:rsid w:val="00DA4211"/>
    <w:rsid w:val="00DB18D1"/>
    <w:rsid w:val="00DB7719"/>
    <w:rsid w:val="00DC1878"/>
    <w:rsid w:val="00DD2F95"/>
    <w:rsid w:val="00DD33E1"/>
    <w:rsid w:val="00DE5EFE"/>
    <w:rsid w:val="00DF0362"/>
    <w:rsid w:val="00DF35B8"/>
    <w:rsid w:val="00DF7400"/>
    <w:rsid w:val="00E12098"/>
    <w:rsid w:val="00E1527B"/>
    <w:rsid w:val="00E20BB6"/>
    <w:rsid w:val="00E255B5"/>
    <w:rsid w:val="00E31A80"/>
    <w:rsid w:val="00E31AAB"/>
    <w:rsid w:val="00E46A85"/>
    <w:rsid w:val="00E51C28"/>
    <w:rsid w:val="00E56D17"/>
    <w:rsid w:val="00E651F9"/>
    <w:rsid w:val="00E71FC6"/>
    <w:rsid w:val="00E831EE"/>
    <w:rsid w:val="00E87EB4"/>
    <w:rsid w:val="00E96026"/>
    <w:rsid w:val="00EA072A"/>
    <w:rsid w:val="00EB43DF"/>
    <w:rsid w:val="00EB656E"/>
    <w:rsid w:val="00EC63BF"/>
    <w:rsid w:val="00EF1793"/>
    <w:rsid w:val="00F0052D"/>
    <w:rsid w:val="00F01790"/>
    <w:rsid w:val="00F14174"/>
    <w:rsid w:val="00F17EBD"/>
    <w:rsid w:val="00F20259"/>
    <w:rsid w:val="00F22476"/>
    <w:rsid w:val="00F36615"/>
    <w:rsid w:val="00F36D94"/>
    <w:rsid w:val="00F46C9E"/>
    <w:rsid w:val="00F57525"/>
    <w:rsid w:val="00F662D3"/>
    <w:rsid w:val="00F66CF2"/>
    <w:rsid w:val="00F67435"/>
    <w:rsid w:val="00F912CF"/>
    <w:rsid w:val="00FA148D"/>
    <w:rsid w:val="00FA722F"/>
    <w:rsid w:val="00FD521E"/>
    <w:rsid w:val="00FD6388"/>
    <w:rsid w:val="00FD70F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D2AA9D"/>
  <w15:docId w15:val="{C42CBBB2-C12E-4178-9F02-9976F868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A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616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rsid w:val="00220C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0">
    <w:name w:val="heading 3"/>
    <w:basedOn w:val="a0"/>
    <w:next w:val="a0"/>
    <w:link w:val="31"/>
    <w:rsid w:val="00E31AAB"/>
    <w:pPr>
      <w:keepNext/>
      <w:spacing w:before="140"/>
      <w:outlineLvl w:val="2"/>
    </w:pPr>
    <w:rPr>
      <w:rFonts w:eastAsia="Noto Sans CJK SC Regular" w:cs="FreeSans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E31AA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616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ЗАГОЛОВОК"/>
    <w:basedOn w:val="a0"/>
    <w:next w:val="a0"/>
    <w:link w:val="a5"/>
    <w:qFormat/>
    <w:rsid w:val="00711806"/>
    <w:pPr>
      <w:keepNext/>
      <w:pageBreakBefore/>
      <w:ind w:firstLine="0"/>
      <w:outlineLvl w:val="0"/>
    </w:pPr>
    <w:rPr>
      <w:b/>
      <w:caps/>
    </w:rPr>
  </w:style>
  <w:style w:type="paragraph" w:customStyle="1" w:styleId="1">
    <w:name w:val="1 Подзаголовок"/>
    <w:next w:val="a0"/>
    <w:link w:val="13"/>
    <w:autoRedefine/>
    <w:qFormat/>
    <w:rsid w:val="00C45650"/>
    <w:pPr>
      <w:numPr>
        <w:numId w:val="3"/>
      </w:numPr>
      <w:spacing w:after="0" w:line="240" w:lineRule="auto"/>
      <w:contextualSpacing/>
      <w:outlineLvl w:val="0"/>
    </w:pPr>
    <w:rPr>
      <w:rFonts w:ascii="Times New Roman" w:eastAsia="SimSun" w:hAnsi="Times New Roman" w:cs="Lucida Sans"/>
      <w:b/>
      <w:color w:val="000000" w:themeColor="text1"/>
      <w:kern w:val="3"/>
      <w:sz w:val="28"/>
      <w:szCs w:val="24"/>
      <w:lang w:eastAsia="zh-CN" w:bidi="hi-IN"/>
    </w:rPr>
  </w:style>
  <w:style w:type="character" w:customStyle="1" w:styleId="a5">
    <w:name w:val="ЗАГОЛОВОК Знак"/>
    <w:basedOn w:val="a1"/>
    <w:link w:val="a4"/>
    <w:rsid w:val="00711806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paragraph" w:styleId="a6">
    <w:name w:val="List Paragraph"/>
    <w:basedOn w:val="a0"/>
    <w:link w:val="a7"/>
    <w:uiPriority w:val="34"/>
    <w:qFormat/>
    <w:rsid w:val="002E7082"/>
    <w:pPr>
      <w:ind w:left="720"/>
    </w:pPr>
  </w:style>
  <w:style w:type="character" w:customStyle="1" w:styleId="13">
    <w:name w:val="1 Подзаголовок Знак"/>
    <w:basedOn w:val="a5"/>
    <w:link w:val="1"/>
    <w:rsid w:val="00C45650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eastAsia="zh-CN" w:bidi="hi-IN"/>
    </w:rPr>
  </w:style>
  <w:style w:type="paragraph" w:customStyle="1" w:styleId="2">
    <w:name w:val="2 Подподзаголовок"/>
    <w:basedOn w:val="1"/>
    <w:next w:val="a0"/>
    <w:link w:val="22"/>
    <w:qFormat/>
    <w:rsid w:val="00933110"/>
    <w:pPr>
      <w:numPr>
        <w:ilvl w:val="1"/>
      </w:numPr>
      <w:ind w:left="482"/>
      <w:outlineLvl w:val="1"/>
    </w:pPr>
  </w:style>
  <w:style w:type="character" w:styleId="a8">
    <w:name w:val="Hyperlink"/>
    <w:basedOn w:val="a1"/>
    <w:uiPriority w:val="99"/>
    <w:unhideWhenUsed/>
    <w:rsid w:val="000C7D36"/>
    <w:rPr>
      <w:color w:val="0563C1" w:themeColor="hyperlink"/>
      <w:u w:val="single"/>
    </w:rPr>
  </w:style>
  <w:style w:type="character" w:customStyle="1" w:styleId="22">
    <w:name w:val="2 Подподзаголовок Знак"/>
    <w:basedOn w:val="13"/>
    <w:link w:val="2"/>
    <w:rsid w:val="00933110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eastAsia="zh-CN" w:bidi="hi-IN"/>
    </w:rPr>
  </w:style>
  <w:style w:type="paragraph" w:customStyle="1" w:styleId="a9">
    <w:name w:val="Рисунок"/>
    <w:next w:val="a0"/>
    <w:link w:val="aa"/>
    <w:qFormat/>
    <w:rsid w:val="0081270F"/>
    <w:pPr>
      <w:spacing w:after="0" w:line="240" w:lineRule="auto"/>
      <w:contextualSpacing/>
      <w:jc w:val="center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b">
    <w:name w:val="header"/>
    <w:basedOn w:val="a0"/>
    <w:link w:val="ac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a">
    <w:name w:val="Рисунок Знак"/>
    <w:basedOn w:val="a1"/>
    <w:link w:val="a9"/>
    <w:rsid w:val="0081270F"/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c">
    <w:name w:val="Верхний колонтитул Знак"/>
    <w:basedOn w:val="a1"/>
    <w:link w:val="ab"/>
    <w:uiPriority w:val="99"/>
    <w:rsid w:val="00120432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120432"/>
    <w:rPr>
      <w:rFonts w:ascii="Times New Roman" w:hAnsi="Times New Roman"/>
      <w:sz w:val="28"/>
    </w:rPr>
  </w:style>
  <w:style w:type="paragraph" w:styleId="af">
    <w:name w:val="caption"/>
    <w:basedOn w:val="a0"/>
    <w:next w:val="a0"/>
    <w:uiPriority w:val="35"/>
    <w:unhideWhenUsed/>
    <w:qFormat/>
    <w:rsid w:val="00120432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0"/>
    <w:uiPriority w:val="99"/>
    <w:unhideWhenUsed/>
    <w:rsid w:val="00C70194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table" w:styleId="af1">
    <w:name w:val="Table Grid"/>
    <w:basedOn w:val="a2"/>
    <w:uiPriority w:val="39"/>
    <w:rsid w:val="006F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 светлая1"/>
    <w:basedOn w:val="a2"/>
    <w:uiPriority w:val="40"/>
    <w:rsid w:val="006F4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1">
    <w:name w:val="Заголовок 3 Знак"/>
    <w:basedOn w:val="a1"/>
    <w:link w:val="30"/>
    <w:rsid w:val="00E31AAB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link w:val="Standard0"/>
    <w:rsid w:val="00E31A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31AAB"/>
    <w:pPr>
      <w:suppressLineNumbers/>
    </w:pPr>
  </w:style>
  <w:style w:type="paragraph" w:customStyle="1" w:styleId="af2">
    <w:name w:val="Содержимое таблицы"/>
    <w:basedOn w:val="Standard"/>
    <w:qFormat/>
    <w:rsid w:val="00E31AAB"/>
    <w:pPr>
      <w:suppressLineNumbers/>
      <w:suppressAutoHyphens w:val="0"/>
      <w:autoSpaceDN/>
      <w:textAlignment w:val="auto"/>
    </w:pPr>
    <w:rPr>
      <w:kern w:val="2"/>
    </w:rPr>
  </w:style>
  <w:style w:type="paragraph" w:customStyle="1" w:styleId="af3">
    <w:name w:val="ГОСТ ПУНКТЫ"/>
    <w:basedOn w:val="a4"/>
    <w:next w:val="a0"/>
    <w:link w:val="af4"/>
    <w:qFormat/>
    <w:rsid w:val="00302C94"/>
    <w:pPr>
      <w:jc w:val="center"/>
    </w:pPr>
  </w:style>
  <w:style w:type="paragraph" w:customStyle="1" w:styleId="10">
    <w:name w:val="Список 1"/>
    <w:link w:val="15"/>
    <w:autoRedefine/>
    <w:qFormat/>
    <w:rsid w:val="00220C2C"/>
    <w:pPr>
      <w:numPr>
        <w:numId w:val="2"/>
      </w:numPr>
      <w:spacing w:after="0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af4">
    <w:name w:val="ГОСТ ПУНКТЫ Знак"/>
    <w:basedOn w:val="a5"/>
    <w:link w:val="af3"/>
    <w:rsid w:val="00302C94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rsid w:val="00E31AAB"/>
    <w:rPr>
      <w:rFonts w:asciiTheme="majorHAnsi" w:eastAsiaTheme="majorEastAsia" w:hAnsiTheme="majorHAnsi" w:cs="Mangal"/>
      <w:i/>
      <w:iCs/>
      <w:color w:val="2E74B5" w:themeColor="accent1" w:themeShade="BF"/>
      <w:kern w:val="3"/>
      <w:sz w:val="28"/>
      <w:szCs w:val="24"/>
      <w:lang w:eastAsia="zh-CN" w:bidi="hi-IN"/>
    </w:rPr>
  </w:style>
  <w:style w:type="character" w:customStyle="1" w:styleId="a7">
    <w:name w:val="Абзац списка Знак"/>
    <w:basedOn w:val="a1"/>
    <w:link w:val="a6"/>
    <w:uiPriority w:val="34"/>
    <w:rsid w:val="00E31AAB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15">
    <w:name w:val="Список 1 Знак"/>
    <w:basedOn w:val="a7"/>
    <w:link w:val="10"/>
    <w:rsid w:val="003A0EC8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styleId="af5">
    <w:name w:val="Placeholder Text"/>
    <w:basedOn w:val="a1"/>
    <w:uiPriority w:val="99"/>
    <w:semiHidden/>
    <w:rsid w:val="00CD0819"/>
    <w:rPr>
      <w:color w:val="808080"/>
    </w:rPr>
  </w:style>
  <w:style w:type="paragraph" w:customStyle="1" w:styleId="msonormal0">
    <w:name w:val="msonormal"/>
    <w:basedOn w:val="a0"/>
    <w:rsid w:val="009F3D75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customStyle="1" w:styleId="af6">
    <w:name w:val="Таблица"/>
    <w:basedOn w:val="a0"/>
    <w:link w:val="af7"/>
    <w:qFormat/>
    <w:rsid w:val="006F2A3F"/>
    <w:pPr>
      <w:ind w:firstLine="0"/>
      <w:jc w:val="left"/>
    </w:pPr>
    <w:rPr>
      <w:sz w:val="24"/>
    </w:rPr>
  </w:style>
  <w:style w:type="paragraph" w:styleId="af8">
    <w:name w:val="TOC Heading"/>
    <w:basedOn w:val="11"/>
    <w:next w:val="a0"/>
    <w:uiPriority w:val="39"/>
    <w:unhideWhenUsed/>
    <w:qFormat/>
    <w:rsid w:val="00EF1793"/>
    <w:pPr>
      <w:spacing w:line="259" w:lineRule="auto"/>
      <w:outlineLvl w:val="9"/>
    </w:pPr>
    <w:rPr>
      <w:lang w:eastAsia="ru-RU"/>
    </w:rPr>
  </w:style>
  <w:style w:type="character" w:customStyle="1" w:styleId="af7">
    <w:name w:val="Таблица Знак"/>
    <w:basedOn w:val="a1"/>
    <w:link w:val="af6"/>
    <w:rsid w:val="006F2A3F"/>
    <w:rPr>
      <w:rFonts w:ascii="Times New Roman" w:hAnsi="Times New Roman"/>
      <w:sz w:val="24"/>
    </w:rPr>
  </w:style>
  <w:style w:type="paragraph" w:styleId="32">
    <w:name w:val="toc 3"/>
    <w:basedOn w:val="a0"/>
    <w:next w:val="a0"/>
    <w:autoRedefine/>
    <w:uiPriority w:val="39"/>
    <w:unhideWhenUsed/>
    <w:rsid w:val="00EF1793"/>
    <w:pPr>
      <w:tabs>
        <w:tab w:val="right" w:leader="dot" w:pos="9345"/>
      </w:tabs>
      <w:spacing w:after="100"/>
    </w:pPr>
    <w:rPr>
      <w:rFonts w:cs="Mangal"/>
    </w:rPr>
  </w:style>
  <w:style w:type="paragraph" w:styleId="16">
    <w:name w:val="toc 1"/>
    <w:basedOn w:val="a0"/>
    <w:next w:val="a0"/>
    <w:autoRedefine/>
    <w:uiPriority w:val="39"/>
    <w:unhideWhenUsed/>
    <w:rsid w:val="0026440E"/>
    <w:pPr>
      <w:tabs>
        <w:tab w:val="right" w:leader="dot" w:pos="9628"/>
      </w:tabs>
      <w:spacing w:after="100"/>
      <w:ind w:firstLine="0"/>
    </w:pPr>
    <w:rPr>
      <w:rFonts w:cs="Mangal"/>
    </w:rPr>
  </w:style>
  <w:style w:type="paragraph" w:styleId="23">
    <w:name w:val="toc 2"/>
    <w:basedOn w:val="a0"/>
    <w:next w:val="a0"/>
    <w:autoRedefine/>
    <w:uiPriority w:val="39"/>
    <w:unhideWhenUsed/>
    <w:rsid w:val="00646F12"/>
    <w:pPr>
      <w:tabs>
        <w:tab w:val="right" w:leader="dot" w:pos="9628"/>
      </w:tabs>
      <w:spacing w:after="100"/>
      <w:ind w:firstLine="426"/>
    </w:pPr>
    <w:rPr>
      <w:rFonts w:cs="Mangal"/>
    </w:rPr>
  </w:style>
  <w:style w:type="paragraph" w:customStyle="1" w:styleId="af9">
    <w:name w:val="Подпись рисунков"/>
    <w:basedOn w:val="a0"/>
    <w:link w:val="afa"/>
    <w:rsid w:val="001F732F"/>
    <w:pPr>
      <w:spacing w:before="120" w:after="240"/>
      <w:contextualSpacing/>
      <w:jc w:val="center"/>
    </w:pPr>
    <w:rPr>
      <w:sz w:val="24"/>
    </w:rPr>
  </w:style>
  <w:style w:type="character" w:customStyle="1" w:styleId="afa">
    <w:name w:val="Подпись рисунков Знак"/>
    <w:basedOn w:val="a1"/>
    <w:link w:val="af9"/>
    <w:rsid w:val="001F732F"/>
    <w:rPr>
      <w:rFonts w:ascii="Times New Roman" w:hAnsi="Times New Roman"/>
      <w:sz w:val="24"/>
    </w:rPr>
  </w:style>
  <w:style w:type="character" w:customStyle="1" w:styleId="21">
    <w:name w:val="Заголовок 2 Знак"/>
    <w:basedOn w:val="a1"/>
    <w:link w:val="20"/>
    <w:uiPriority w:val="9"/>
    <w:rsid w:val="00220C2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afb">
    <w:name w:val="Body Text"/>
    <w:basedOn w:val="a0"/>
    <w:link w:val="afc"/>
    <w:uiPriority w:val="1"/>
    <w:qFormat/>
    <w:rsid w:val="00220C2C"/>
    <w:pPr>
      <w:ind w:left="101"/>
    </w:pPr>
    <w:rPr>
      <w:rFonts w:eastAsia="Times New Roman"/>
      <w:szCs w:val="28"/>
    </w:rPr>
  </w:style>
  <w:style w:type="character" w:customStyle="1" w:styleId="afc">
    <w:name w:val="Основной текст Знак"/>
    <w:basedOn w:val="a1"/>
    <w:link w:val="afb"/>
    <w:uiPriority w:val="1"/>
    <w:rsid w:val="00220C2C"/>
    <w:rPr>
      <w:rFonts w:ascii="Times New Roman" w:eastAsia="Times New Roman" w:hAnsi="Times New Roman"/>
      <w:sz w:val="28"/>
      <w:szCs w:val="28"/>
    </w:rPr>
  </w:style>
  <w:style w:type="paragraph" w:customStyle="1" w:styleId="afd">
    <w:name w:val="Чертежный"/>
    <w:rsid w:val="00220C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e">
    <w:name w:val="FollowedHyperlink"/>
    <w:basedOn w:val="a1"/>
    <w:uiPriority w:val="99"/>
    <w:semiHidden/>
    <w:unhideWhenUsed/>
    <w:rsid w:val="00102A31"/>
    <w:rPr>
      <w:color w:val="954F72" w:themeColor="followedHyperlink"/>
      <w:u w:val="single"/>
    </w:rPr>
  </w:style>
  <w:style w:type="paragraph" w:customStyle="1" w:styleId="3">
    <w:name w:val="3 Подзаголовок"/>
    <w:basedOn w:val="2"/>
    <w:next w:val="a0"/>
    <w:link w:val="33"/>
    <w:qFormat/>
    <w:rsid w:val="007A1570"/>
    <w:pPr>
      <w:numPr>
        <w:ilvl w:val="2"/>
      </w:numPr>
      <w:ind w:left="709" w:hanging="709"/>
      <w:outlineLvl w:val="2"/>
    </w:pPr>
  </w:style>
  <w:style w:type="paragraph" w:styleId="aff">
    <w:name w:val="endnote text"/>
    <w:basedOn w:val="a0"/>
    <w:link w:val="aff0"/>
    <w:uiPriority w:val="99"/>
    <w:semiHidden/>
    <w:unhideWhenUsed/>
    <w:rsid w:val="003F47E1"/>
    <w:rPr>
      <w:sz w:val="20"/>
      <w:szCs w:val="20"/>
    </w:rPr>
  </w:style>
  <w:style w:type="character" w:customStyle="1" w:styleId="33">
    <w:name w:val="3 Подзаголовок Знак"/>
    <w:basedOn w:val="22"/>
    <w:link w:val="3"/>
    <w:rsid w:val="007A1570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eastAsia="zh-CN" w:bidi="hi-IN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3F47E1"/>
    <w:rPr>
      <w:rFonts w:ascii="Times New Roman" w:hAnsi="Times New Roman"/>
      <w:sz w:val="20"/>
      <w:szCs w:val="20"/>
    </w:rPr>
  </w:style>
  <w:style w:type="character" w:styleId="aff1">
    <w:name w:val="endnote reference"/>
    <w:basedOn w:val="a1"/>
    <w:uiPriority w:val="99"/>
    <w:semiHidden/>
    <w:unhideWhenUsed/>
    <w:rsid w:val="003F47E1"/>
    <w:rPr>
      <w:vertAlign w:val="superscript"/>
    </w:rPr>
  </w:style>
  <w:style w:type="paragraph" w:customStyle="1" w:styleId="a">
    <w:name w:val="Код"/>
    <w:basedOn w:val="Standard"/>
    <w:link w:val="aff2"/>
    <w:qFormat/>
    <w:rsid w:val="00FA148D"/>
    <w:pPr>
      <w:numPr>
        <w:numId w:val="26"/>
      </w:numPr>
      <w:suppressAutoHyphens w:val="0"/>
      <w:ind w:left="357" w:hanging="357"/>
    </w:pPr>
    <w:rPr>
      <w:rFonts w:ascii="Courier New" w:hAnsi="Courier New" w:cs="Times New Roman"/>
      <w:b/>
      <w:bCs/>
      <w:color w:val="000000"/>
      <w:sz w:val="18"/>
      <w:szCs w:val="28"/>
    </w:rPr>
  </w:style>
  <w:style w:type="character" w:customStyle="1" w:styleId="Standard0">
    <w:name w:val="Standard Знак"/>
    <w:basedOn w:val="a1"/>
    <w:link w:val="Standard"/>
    <w:rsid w:val="00FA148D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2">
    <w:name w:val="Код Знак"/>
    <w:basedOn w:val="Standard0"/>
    <w:link w:val="a"/>
    <w:rsid w:val="00FA148D"/>
    <w:rPr>
      <w:rFonts w:ascii="Courier New" w:eastAsia="SimSun" w:hAnsi="Courier New" w:cs="Times New Roman"/>
      <w:b/>
      <w:bCs/>
      <w:color w:val="000000"/>
      <w:kern w:val="3"/>
      <w:sz w:val="18"/>
      <w:szCs w:val="28"/>
      <w:lang w:eastAsia="zh-CN" w:bidi="hi-IN"/>
    </w:rPr>
  </w:style>
  <w:style w:type="character" w:customStyle="1" w:styleId="fontstyle01">
    <w:name w:val="fontstyle01"/>
    <w:basedOn w:val="a1"/>
    <w:rsid w:val="0033314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ff3">
    <w:name w:val="Balloon Text"/>
    <w:basedOn w:val="a0"/>
    <w:link w:val="aff4"/>
    <w:uiPriority w:val="99"/>
    <w:semiHidden/>
    <w:unhideWhenUsed/>
    <w:rsid w:val="00CF419E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uiPriority w:val="99"/>
    <w:semiHidden/>
    <w:rsid w:val="00CF419E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1"/>
    <w:rsid w:val="0066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8550D-80C2-45B9-8383-3F395E16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стиль.dotx</Template>
  <TotalTime>1257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Тимофей Салтымаков</cp:lastModifiedBy>
  <cp:revision>58</cp:revision>
  <dcterms:created xsi:type="dcterms:W3CDTF">2021-09-29T02:56:00Z</dcterms:created>
  <dcterms:modified xsi:type="dcterms:W3CDTF">2022-04-27T05:57:00Z</dcterms:modified>
</cp:coreProperties>
</file>